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jpg" ContentType="image/jpeg"/>
  <Override PartName="/word/media/image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City Factsheets</w:t>
      </w:r>
    </w:p>
    <w:p>
      <w:pPr>
        <w:pStyle w:val="Author"/>
      </w:pPr>
      <w:r>
        <w:t xml:space="preserve">Thiyaghessan</w:t>
      </w:r>
    </w:p>
    <w:p>
      <w:pPr>
        <w:pStyle w:val="Date"/>
      </w:pPr>
      <w:r>
        <w:t xml:space="preserve">2025-07-25</w:t>
      </w:r>
    </w:p>
    <w:bookmarkStart w:id="21" w:name="city-summaries"/>
    <w:p>
      <w:pPr>
        <w:pStyle w:val="Heading1"/>
      </w:pPr>
      <w:r>
        <w:t xml:space="preserve">City Summaries</w:t>
      </w:r>
    </w:p>
    <w:p>
      <w:pPr>
        <w:pStyle w:val="FirstParagraph"/>
      </w:pPr>
      <w:r>
        <w:t xml:space="preserve">Across the nineteen cities, 12,747 public charities reported receiving a total</w:t>
      </w:r>
      <w:r>
        <w:t xml:space="preserve"> </w:t>
      </w:r>
      <w:r>
        <w:t xml:space="preserve">of over $55 billion from government grants in 2021. The inflation adjusted total</w:t>
      </w:r>
      <w:r>
        <w:t xml:space="preserve"> </w:t>
      </w:r>
      <w:r>
        <w:t xml:space="preserve">of over $62 billion is almost two times the most recent estimates of</w:t>
      </w:r>
      <w:r>
        <w:t xml:space="preserve"> </w:t>
      </w:r>
      <w:hyperlink r:id="rId20">
        <w:r>
          <w:rPr>
            <w:rStyle w:val="Hyperlink"/>
          </w:rPr>
          <w:t xml:space="preserve">corporate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giving</w:t>
        </w:r>
      </w:hyperlink>
      <w:r>
        <w:t xml:space="preserve">.</w:t>
      </w:r>
    </w:p>
    <w:p>
      <w:pPr>
        <w:pStyle w:val="BodyText"/>
      </w:pPr>
      <w:r>
        <w:t xml:space="preserve">In every city, the typical nonprofit could not cover its expenses without</w:t>
      </w:r>
      <w:r>
        <w:t xml:space="preserve"> </w:t>
      </w:r>
      <w:r>
        <w:t xml:space="preserve">government grants. And, between 60 and 80 percent of nonprofits that receive</w:t>
      </w:r>
      <w:r>
        <w:t xml:space="preserve"> </w:t>
      </w:r>
      <w:r>
        <w:t xml:space="preserve">government grants would be at risk of a financial shortfall.</w:t>
      </w:r>
    </w:p>
    <w:p>
      <w:pPr>
        <w:pStyle w:val="BodyText"/>
      </w:pPr>
      <w:r>
        <w:t xml:space="preserve">The table allows users to understand the financial risk to nonprofits across these cities</w:t>
      </w:r>
      <w:r>
        <w:t xml:space="preserve"> </w:t>
      </w:r>
      <w:r>
        <w:t xml:space="preserve">if they lose their government grants.</w:t>
      </w:r>
    </w:p>
    <w:p>
      <w:pPr>
        <w:pStyle w:val="SourceCode"/>
      </w:pPr>
      <w:r>
        <w:rPr>
          <w:rStyle w:val="NormalTok"/>
        </w:rPr>
        <w:t xml:space="preserve">city_summaries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kableExtra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482"/>
        <w:gridCol w:w="1515"/>
        <w:gridCol w:w="964"/>
        <w:gridCol w:w="1549"/>
        <w:gridCol w:w="1652"/>
        <w:gridCol w:w="175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990 filers with government grants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 government grants ($)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Operating surplus with government grants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Operating surplus without government grants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Share of 990 filers with government grants at risk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Los Angeles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1,234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$6,786,589,431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860.00%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-1 390.00%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6 630.00%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 Diego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$2,526,514,243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890.00%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-980.00%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6 280.00%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 Francisco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$3,193,948,646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910.00%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-1 620.00%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7 070.00%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Denver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$1,129,996,506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1 020.00%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-1 560.00%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6 810.00%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Atlanta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$1,752,960,556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940.00%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-1 040.00%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6 480.00%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Jefferson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$701,931,666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940.00%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-560.00%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6 200.00%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Orleans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$1,328,856,914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910.00%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-1 780.00%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6 760.00%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Baltimore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$2,679,991,554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510.00%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-1 850.00%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7 160.00%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Boston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$2,843,073,146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1 150.00%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-770.00%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6 280.00%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Detroit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$829,992,885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820.00%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-1 990.00%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6 820.00%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Kansas City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$680,975,304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960.00%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-980.00%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6 410.00%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 York City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3,960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$19,971,465,716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840.00%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-1 340.00%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6 870.00%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Cleveland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$1,329,953,649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950.00%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-2 000.00%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7 430.00%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Oklahoma City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$467,884,466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600.00%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-1 350.00%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7 180.00%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Tulsa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$376,913,066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800.00%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-810.00%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6 250.00%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Portland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$1,642,573,419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1 130.00%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-1 510.00%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7 010.00%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Philadelphia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$4,673,724,436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920.00%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-1 200.00%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6 990.00%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Davidson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$1,511,306,681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1 280.00%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-1 250.00%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6 470.00%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Memphis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$817,417,906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930.00%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-1 810.00%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6 930.00%</w:t>
            </w:r>
          </w:p>
        </w:tc>
      </w:tr>
    </w:tbl>
    <w:bookmarkEnd w:id="21"/>
    <w:sectPr w:rsidR="007D182D" w:rsidRPr="007D182D" w:rsidSect="005B73A6">
      <w:footerReference r:id="rId10" w:type="default"/>
      <w:headerReference r:id="rId9" w:type="first"/>
      <w:footerReference r:id="rId11" w:type="first"/>
      <w:pgSz w:h="15840" w:w="12240"/>
      <w:pgMar w:bottom="1440" w:footer="576" w:gutter="0" w:header="504" w:left="720" w:right="720" w:top="144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 Medium">
    <w:charset w:val="00"/>
    <w:family w:val="swiss"/>
    <w:pitch w:val="variable"/>
    <w:sig w:usb0="E10002FF" w:usb1="5000ECFF" w:usb2="00000021" w:usb3="00000000" w:csb0="0000019F" w:csb1="00000000"/>
  </w:font>
  <w:font w:name="Lato Regular">
    <w:panose1 w:val="020F0502020204030203"/>
    <w:charset w:val="00"/>
    <w:family w:val="roman"/>
    <w:notTrueType/>
    <w:pitch w:val="default"/>
  </w:font>
  <w:font w:name="Lato">
    <w:altName w:val="Lato Regular"/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Lato Bold">
    <w:altName w:val="Segoe UI"/>
    <w:panose1 w:val="020F0802020204030203"/>
    <w:charset w:val="00"/>
    <w:family w:val="auto"/>
    <w:pitch w:val="variable"/>
    <w:sig w:usb0="A00000AF" w:usb1="5000604B" w:usb2="00000000" w:usb3="00000000" w:csb0="00000093" w:csb1="00000000"/>
  </w:font>
  <w:font w:name="Lato Light">
    <w:panose1 w:val="020F0302020204030203"/>
    <w:charset w:val="00"/>
    <w:family w:val="swiss"/>
    <w:pitch w:val="variable"/>
    <w:sig w:usb0="A00000AF" w:usb1="5000604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FF4741" w14:textId="6EBBF24D" w:rsidR="00791F8F" w:rsidRPr="00CC6AF2" w:rsidRDefault="00BA3396" w:rsidP="001D6E32">
    <w:pPr>
      <w:pStyle w:val="Boilerplate"/>
    </w:pPr>
    <w:r w:rsidRPr="00BA3396">
      <w:t xml:space="preserve">This </w:t>
    </w:r>
    <w:r>
      <w:t xml:space="preserve">research is </w:t>
    </w:r>
    <w:r w:rsidRPr="00BA3396">
      <w:t xml:space="preserve">funded by </w:t>
    </w:r>
    <w:r w:rsidR="0081118A" w:rsidRPr="0081118A">
      <w:rPr>
        <w:rStyle w:val="Editbeforepublication"/>
      </w:rPr>
      <w:t>add funder name(s) here</w:t>
    </w:r>
    <w:r w:rsidRPr="0081118A">
      <w:t>.</w:t>
    </w:r>
    <w:r w:rsidRPr="00BA3396">
      <w:t xml:space="preserve"> The views expressed are those of the </w:t>
    </w:r>
    <w:r w:rsidRPr="0081118A">
      <w:rPr>
        <w:rStyle w:val="Editbeforepublication"/>
      </w:rPr>
      <w:t>author/authors</w:t>
    </w:r>
    <w:r w:rsidRPr="0081118A">
      <w:t xml:space="preserve"> </w:t>
    </w:r>
    <w:r w:rsidRPr="00BA3396">
      <w:t xml:space="preserve">and should not be attributed to the Urban Institute, its trustees, or its funders. Further information on the Urban Institute’s funding principles is available at </w:t>
    </w:r>
    <w:hyperlink r:id="rId1" w:history="1">
      <w:r w:rsidRPr="00BA3396">
        <w:rPr>
          <w:rStyle w:val="Hyperlink"/>
        </w:rPr>
        <w:t>urban.org/</w:t>
      </w:r>
      <w:proofErr w:type="spellStart"/>
      <w:r w:rsidRPr="00BA3396">
        <w:rPr>
          <w:rStyle w:val="Hyperlink"/>
        </w:rPr>
        <w:t>fundingprinciples</w:t>
      </w:r>
      <w:proofErr w:type="spellEnd"/>
    </w:hyperlink>
    <w:r w:rsidRPr="00BA3396">
      <w:t xml:space="preserve">. Copyright © </w:t>
    </w:r>
    <w:r w:rsidRPr="0081118A">
      <w:rPr>
        <w:rStyle w:val="Editbeforepublication"/>
      </w:rPr>
      <w:t>Month Y</w:t>
    </w:r>
    <w:r w:rsidR="00CB7878" w:rsidRPr="0081118A">
      <w:rPr>
        <w:rStyle w:val="Editbeforepublication"/>
      </w:rPr>
      <w:t>YYY</w:t>
    </w:r>
    <w:r w:rsidRPr="00BB5FF6">
      <w:t>. U</w:t>
    </w:r>
    <w:r w:rsidRPr="00BA3396">
      <w:t>rban Institute. Permission is granted for reproduction of this file, with attribution to the Urban Institute</w:t>
    </w:r>
    <w:r w:rsidR="001D6E32"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4FCB96" w14:textId="54455B64" w:rsidR="001D6E32" w:rsidRDefault="001D6E32" w:rsidP="0081118A">
    <w:pPr>
      <w:pStyle w:val="Footer"/>
      <w:pBdr>
        <w:top w:val="single" w:sz="8" w:space="12" w:color="5C5859"/>
      </w:pBdr>
      <w:tabs>
        <w:tab w:val="clear" w:pos="1526"/>
        <w:tab w:val="clear" w:pos="3787"/>
        <w:tab w:val="clear" w:pos="4234"/>
        <w:tab w:val="clear" w:pos="6394"/>
        <w:tab w:val="clear" w:pos="6840"/>
        <w:tab w:val="clear" w:pos="8280"/>
        <w:tab w:val="clear" w:pos="8827"/>
        <w:tab w:val="center" w:pos="1620"/>
        <w:tab w:val="center" w:pos="4230"/>
        <w:tab w:val="left" w:pos="4680"/>
        <w:tab w:val="center" w:pos="7020"/>
        <w:tab w:val="left" w:pos="7560"/>
        <w:tab w:val="center" w:pos="9180"/>
        <w:tab w:val="right" w:pos="10800"/>
      </w:tabs>
      <w:jc w:val="left"/>
    </w:pPr>
    <w:r w:rsidRPr="001978B5">
      <w:t>Urban Institute</w:t>
    </w:r>
    <w:r w:rsidRPr="001978B5">
      <w:tab/>
    </w:r>
    <w:r w:rsidRPr="001978B5">
      <w:rPr>
        <w:noProof/>
      </w:rPr>
      <w:drawing>
        <wp:inline distT="0" distB="0" distL="0" distR="0" wp14:anchorId="4237ABBB" wp14:editId="6CC40BCF">
          <wp:extent cx="123825" cy="112675"/>
          <wp:effectExtent l="0" t="0" r="0" b="1905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-2" t="1" b="17670"/>
                  <a:stretch/>
                </pic:blipFill>
                <pic:spPr bwMode="auto">
                  <a:xfrm>
                    <a:off x="0" y="0"/>
                    <a:ext cx="124097" cy="11292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1978B5">
      <w:tab/>
    </w:r>
    <w:r w:rsidR="008C3C39">
      <w:t>500 L’Enfant Plaza SW</w:t>
    </w:r>
    <w:r w:rsidRPr="001978B5">
      <w:tab/>
    </w:r>
    <w:r w:rsidRPr="001978B5">
      <w:rPr>
        <w:noProof/>
      </w:rPr>
      <w:drawing>
        <wp:inline distT="0" distB="0" distL="0" distR="0" wp14:anchorId="3805ED1A" wp14:editId="5665BD4F">
          <wp:extent cx="123825" cy="112675"/>
          <wp:effectExtent l="0" t="0" r="0" b="1905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-2" t="1" b="17670"/>
                  <a:stretch/>
                </pic:blipFill>
                <pic:spPr bwMode="auto">
                  <a:xfrm>
                    <a:off x="0" y="0"/>
                    <a:ext cx="124097" cy="11292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1978B5">
      <w:tab/>
      <w:t>Washington, DC 200</w:t>
    </w:r>
    <w:r w:rsidR="008C3C39">
      <w:t>24</w:t>
    </w:r>
    <w:r w:rsidRPr="001978B5">
      <w:tab/>
    </w:r>
    <w:r w:rsidRPr="001978B5">
      <w:rPr>
        <w:noProof/>
      </w:rPr>
      <w:drawing>
        <wp:inline distT="0" distB="0" distL="0" distR="0" wp14:anchorId="181C68C0" wp14:editId="14EB5A8E">
          <wp:extent cx="123825" cy="112675"/>
          <wp:effectExtent l="0" t="0" r="0" b="1905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-2" t="1" b="17670"/>
                  <a:stretch/>
                </pic:blipFill>
                <pic:spPr bwMode="auto">
                  <a:xfrm>
                    <a:off x="0" y="0"/>
                    <a:ext cx="124097" cy="11292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1978B5">
      <w:tab/>
      <w:t>202.833.7200</w:t>
    </w:r>
    <w:r w:rsidRPr="001978B5">
      <w:tab/>
    </w:r>
    <w:r w:rsidRPr="001978B5">
      <w:rPr>
        <w:noProof/>
      </w:rPr>
      <w:drawing>
        <wp:inline distT="0" distB="0" distL="0" distR="0" wp14:anchorId="23FDB408" wp14:editId="56F06475">
          <wp:extent cx="123825" cy="112675"/>
          <wp:effectExtent l="0" t="0" r="0" b="1905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-2" t="1" b="17670"/>
                  <a:stretch/>
                </pic:blipFill>
                <pic:spPr bwMode="auto">
                  <a:xfrm>
                    <a:off x="0" y="0"/>
                    <a:ext cx="124097" cy="11292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302C97">
      <w:tab/>
    </w:r>
    <w:r w:rsidRPr="00A64C32">
      <w:rPr>
        <w:bCs/>
        <w:color w:val="1696D2" w:themeColor="accent1"/>
      </w:rPr>
      <w:t>www.urban.org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43F417" w14:textId="77777777" w:rsidR="001D6E32" w:rsidRDefault="001D6E32">
    <w:pPr>
      <w:pStyle w:val="Header"/>
    </w:pPr>
    <w:r>
      <w:rPr>
        <w:noProof/>
      </w:rPr>
      <w:drawing>
        <wp:inline distT="0" distB="0" distL="0" distR="0" wp14:anchorId="527A4676" wp14:editId="7DA3086F">
          <wp:extent cx="1397591" cy="822960"/>
          <wp:effectExtent l="0" t="0" r="0" b="0"/>
          <wp:docPr id="13" name="Picture 1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368" t="-1" r="-1" b="5958"/>
                  <a:stretch/>
                </pic:blipFill>
                <pic:spPr bwMode="auto">
                  <a:xfrm>
                    <a:off x="0" y="0"/>
                    <a:ext cx="1397591" cy="8229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BD234F4"/>
    <w:multiLevelType w:val="hybridMultilevel"/>
    <w:tmpl w:val="8F0E8D5C"/>
    <w:lvl w:ilvl="0" w:tplc="A6CEC0A8">
      <w:start w:val="1"/>
      <w:numFmt w:val="bullet"/>
      <w:pStyle w:val="BulletedList"/>
      <w:lvlText w:val=""/>
      <w:lvlJc w:val="left"/>
      <w:pPr>
        <w:ind w:hanging="360" w:left="720"/>
      </w:pPr>
      <w:rPr>
        <w:rFonts w:ascii="Wingdings" w:hAnsi="Wingdings" w:hint="default"/>
        <w:b w:val="0"/>
        <w:bCs w:val="0"/>
        <w:i w:val="0"/>
        <w:iCs w:val="0"/>
        <w:color w:val="0A4C6A"/>
        <w:position w:val="4"/>
        <w:sz w:val="12"/>
        <w:szCs w:val="10"/>
      </w:rPr>
    </w:lvl>
    <w:lvl w:ilvl="1" w:tplc="04090003">
      <w:start w:val="1"/>
      <w:numFmt w:val="bullet"/>
      <w:lvlText w:val="o"/>
      <w:lvlJc w:val="left"/>
      <w:pPr>
        <w:ind w:hanging="360" w:left="180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1">
    <w:nsid w:val="31252212"/>
    <w:multiLevelType w:val="hybridMultilevel"/>
    <w:tmpl w:val="0D723BC8"/>
    <w:lvl w:ilvl="0" w:tplc="B218AFA0">
      <w:start w:val="1"/>
      <w:numFmt w:val="bullet"/>
      <w:pStyle w:val="BulletedList2"/>
      <w:lvlText w:val="»"/>
      <w:lvlJc w:val="left"/>
      <w:pPr>
        <w:ind w:hanging="360" w:left="1800"/>
      </w:pPr>
      <w:rPr>
        <w:rFonts w:ascii="Lato Medium" w:cs="Times New Roman" w:hAnsi="Lato Medium" w:hint="default"/>
        <w:b w:val="0"/>
        <w:bCs w:val="0"/>
        <w:i w:val="0"/>
        <w:iCs w:val="0"/>
        <w:color w:themeColor="text1" w:val="000000"/>
        <w:position w:val="2"/>
        <w:sz w:val="22"/>
        <w:szCs w:val="22"/>
      </w:rPr>
    </w:lvl>
    <w:lvl w:ilvl="1" w:tplc="6F0EF45C">
      <w:start w:val="1"/>
      <w:numFmt w:val="bullet"/>
      <w:lvlText w:val="»"/>
      <w:lvlJc w:val="left"/>
      <w:pPr>
        <w:ind w:hanging="360" w:left="1440"/>
      </w:pPr>
      <w:rPr>
        <w:rFonts w:ascii="Lato Medium" w:cs="Times New Roman" w:hAnsi="Lato Medium" w:hint="default"/>
        <w:b w:val="0"/>
        <w:bCs w:val="0"/>
        <w:i w:val="0"/>
        <w:iCs w:val="0"/>
        <w:color w:val="FCB918"/>
        <w:position w:val="2"/>
        <w:sz w:val="22"/>
        <w:szCs w:val="22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3C721DA8"/>
    <w:multiLevelType w:val="hybridMultilevel"/>
    <w:tmpl w:val="D0D8A142"/>
    <w:lvl w:ilvl="0" w:tplc="3CA27CA8">
      <w:start w:val="1"/>
      <w:numFmt w:val="decimal"/>
      <w:pStyle w:val="NumberedList"/>
      <w:lvlText w:val="%1."/>
      <w:lvlJc w:val="left"/>
      <w:pPr>
        <w:ind w:hanging="360" w:left="720"/>
      </w:pPr>
      <w:rPr>
        <w:rFonts w:ascii="Lato Regular" w:hAnsi="Lato Regular" w:hint="default"/>
        <w:b w:val="0"/>
        <w:bCs w:val="0"/>
        <w:i w:val="0"/>
        <w:iCs w:val="0"/>
        <w:color w:val="auto"/>
        <w:sz w:val="20"/>
        <w:szCs w:val="20"/>
      </w:rPr>
    </w:lvl>
    <w:lvl w:ilvl="1" w:tentative="1" w:tplc="04090019">
      <w:start w:val="1"/>
      <w:numFmt w:val="lowerLetter"/>
      <w:lvlText w:val="%2."/>
      <w:lvlJc w:val="left"/>
      <w:pPr>
        <w:ind w:hanging="360" w:left="3600"/>
      </w:pPr>
    </w:lvl>
    <w:lvl w:ilvl="2" w:tentative="1" w:tplc="0409001B">
      <w:start w:val="1"/>
      <w:numFmt w:val="lowerRoman"/>
      <w:lvlText w:val="%3."/>
      <w:lvlJc w:val="right"/>
      <w:pPr>
        <w:ind w:hanging="180" w:left="4320"/>
      </w:pPr>
    </w:lvl>
    <w:lvl w:ilvl="3" w:tentative="1" w:tplc="0409000F">
      <w:start w:val="1"/>
      <w:numFmt w:val="decimal"/>
      <w:lvlText w:val="%4."/>
      <w:lvlJc w:val="left"/>
      <w:pPr>
        <w:ind w:hanging="360" w:left="5040"/>
      </w:pPr>
    </w:lvl>
    <w:lvl w:ilvl="4" w:tentative="1" w:tplc="04090019">
      <w:start w:val="1"/>
      <w:numFmt w:val="lowerLetter"/>
      <w:lvlText w:val="%5."/>
      <w:lvlJc w:val="left"/>
      <w:pPr>
        <w:ind w:hanging="360" w:left="5760"/>
      </w:pPr>
    </w:lvl>
    <w:lvl w:ilvl="5" w:tentative="1" w:tplc="0409001B">
      <w:start w:val="1"/>
      <w:numFmt w:val="lowerRoman"/>
      <w:lvlText w:val="%6."/>
      <w:lvlJc w:val="right"/>
      <w:pPr>
        <w:ind w:hanging="180" w:left="6480"/>
      </w:pPr>
    </w:lvl>
    <w:lvl w:ilvl="6" w:tentative="1" w:tplc="0409000F">
      <w:start w:val="1"/>
      <w:numFmt w:val="decimal"/>
      <w:lvlText w:val="%7."/>
      <w:lvlJc w:val="left"/>
      <w:pPr>
        <w:ind w:hanging="360" w:left="7200"/>
      </w:pPr>
    </w:lvl>
    <w:lvl w:ilvl="7" w:tentative="1" w:tplc="04090019">
      <w:start w:val="1"/>
      <w:numFmt w:val="lowerLetter"/>
      <w:lvlText w:val="%8."/>
      <w:lvlJc w:val="left"/>
      <w:pPr>
        <w:ind w:hanging="360" w:left="7920"/>
      </w:pPr>
    </w:lvl>
    <w:lvl w:ilvl="8" w:tentative="1" w:tplc="0409001B">
      <w:start w:val="1"/>
      <w:numFmt w:val="lowerRoman"/>
      <w:lvlText w:val="%9."/>
      <w:lvlJc w:val="right"/>
      <w:pPr>
        <w:ind w:hanging="180" w:left="86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13755237" w:numId="1">
    <w:abstractNumId w:val="0"/>
  </w:num>
  <w:num w16cid:durableId="60058211" w:numId="2">
    <w:abstractNumId w:val="1"/>
  </w:num>
  <w:num w16cid:durableId="1157914591" w:numId="3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1" w:alternateStyleNames="1" w:clearFormatting="1" w:customStyles="0" w:directFormattingOnNumbering="0" w:directFormattingOnParagraphs="0" w:directFormattingOnRuns="0" w:directFormattingOnTables="0" w:headingStyles="0" w:latentStyles="0" w:numberingStyles="0" w:stylesInUse="0" w:tableStyles="0" w:top3HeadingStyles="0" w:val="9001" w:visibleStyles="0"/>
  <w:stylePaneSortMethod w:val="0000"/>
  <w:doNotTrackMoves/>
  <w:styleLockTheme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A2C"/>
    <w:rsid w:val="000015DD"/>
    <w:rsid w:val="000027D3"/>
    <w:rsid w:val="000648EC"/>
    <w:rsid w:val="00070C9A"/>
    <w:rsid w:val="000A3E95"/>
    <w:rsid w:val="000C109D"/>
    <w:rsid w:val="000F51EF"/>
    <w:rsid w:val="000F5E0C"/>
    <w:rsid w:val="00131C9A"/>
    <w:rsid w:val="00195D54"/>
    <w:rsid w:val="001D6E32"/>
    <w:rsid w:val="00200714"/>
    <w:rsid w:val="00231C51"/>
    <w:rsid w:val="00237C0C"/>
    <w:rsid w:val="00254830"/>
    <w:rsid w:val="002E0D82"/>
    <w:rsid w:val="002F65F1"/>
    <w:rsid w:val="00302C97"/>
    <w:rsid w:val="0035096F"/>
    <w:rsid w:val="003B0278"/>
    <w:rsid w:val="003C1443"/>
    <w:rsid w:val="003F5139"/>
    <w:rsid w:val="003F630A"/>
    <w:rsid w:val="0046397E"/>
    <w:rsid w:val="00473A1E"/>
    <w:rsid w:val="004B5D2B"/>
    <w:rsid w:val="004E3B65"/>
    <w:rsid w:val="00577A2F"/>
    <w:rsid w:val="005A0251"/>
    <w:rsid w:val="005B73A6"/>
    <w:rsid w:val="005C16F1"/>
    <w:rsid w:val="005D0A20"/>
    <w:rsid w:val="005D7FEA"/>
    <w:rsid w:val="00624BF4"/>
    <w:rsid w:val="0063407B"/>
    <w:rsid w:val="006347AB"/>
    <w:rsid w:val="006623D6"/>
    <w:rsid w:val="00672D80"/>
    <w:rsid w:val="00684A2C"/>
    <w:rsid w:val="006935E9"/>
    <w:rsid w:val="0069539C"/>
    <w:rsid w:val="006C3E53"/>
    <w:rsid w:val="00745D59"/>
    <w:rsid w:val="007474D3"/>
    <w:rsid w:val="00771E8D"/>
    <w:rsid w:val="007800DE"/>
    <w:rsid w:val="00791F8F"/>
    <w:rsid w:val="007959F4"/>
    <w:rsid w:val="007D182D"/>
    <w:rsid w:val="007E576D"/>
    <w:rsid w:val="007F59AC"/>
    <w:rsid w:val="00805981"/>
    <w:rsid w:val="0081118A"/>
    <w:rsid w:val="008219B0"/>
    <w:rsid w:val="008364BE"/>
    <w:rsid w:val="00853D87"/>
    <w:rsid w:val="008C3C39"/>
    <w:rsid w:val="008E3F62"/>
    <w:rsid w:val="008F78DC"/>
    <w:rsid w:val="00901F9A"/>
    <w:rsid w:val="00936D5B"/>
    <w:rsid w:val="0094215E"/>
    <w:rsid w:val="0098149C"/>
    <w:rsid w:val="009C1425"/>
    <w:rsid w:val="009E3B02"/>
    <w:rsid w:val="00A006C3"/>
    <w:rsid w:val="00A21F37"/>
    <w:rsid w:val="00A31E08"/>
    <w:rsid w:val="00A43BBC"/>
    <w:rsid w:val="00A4475A"/>
    <w:rsid w:val="00A45F33"/>
    <w:rsid w:val="00A56C07"/>
    <w:rsid w:val="00A64C32"/>
    <w:rsid w:val="00A75BB7"/>
    <w:rsid w:val="00AE42BC"/>
    <w:rsid w:val="00AE4DD8"/>
    <w:rsid w:val="00B010B7"/>
    <w:rsid w:val="00B01A75"/>
    <w:rsid w:val="00B75D97"/>
    <w:rsid w:val="00B75E91"/>
    <w:rsid w:val="00B76356"/>
    <w:rsid w:val="00BA276E"/>
    <w:rsid w:val="00BA3396"/>
    <w:rsid w:val="00BA5469"/>
    <w:rsid w:val="00BB5FF6"/>
    <w:rsid w:val="00BB6B95"/>
    <w:rsid w:val="00BC530D"/>
    <w:rsid w:val="00C16BAA"/>
    <w:rsid w:val="00C21554"/>
    <w:rsid w:val="00C5657C"/>
    <w:rsid w:val="00CB7878"/>
    <w:rsid w:val="00D27FA3"/>
    <w:rsid w:val="00D30772"/>
    <w:rsid w:val="00D66A79"/>
    <w:rsid w:val="00DB35DF"/>
    <w:rsid w:val="00DC5951"/>
    <w:rsid w:val="00E05C4C"/>
    <w:rsid w:val="00E411EF"/>
    <w:rsid w:val="00E74923"/>
    <w:rsid w:val="00EC1D04"/>
    <w:rsid w:val="00EE1B1D"/>
    <w:rsid w:val="00EE23F9"/>
    <w:rsid w:val="00F14F9A"/>
    <w:rsid w:val="00F81575"/>
    <w:rsid w:val="00FB18C9"/>
    <w:rsid w:val="00FB2474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ato" w:cstheme="minorBidi" w:eastAsiaTheme="minorHAnsi" w:hAnsi="Lato"/>
        <w:lang w:bidi="ar-SA" w:eastAsia="en-US" w:val="en-US"/>
      </w:rPr>
    </w:rPrDefault>
    <w:pPrDefault>
      <w:pPr>
        <w:spacing w:after="120"/>
      </w:pPr>
    </w:pPrDefault>
  </w:docDefaults>
  <w:latentStyles w:count="376" w:defLockedState="0" w:defQFormat="0" w:defSemiHidden="0" w:defUIPriority="99" w:defUnhideWhenUsed="0">
    <w:lsdException w:name="Normal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/>
    <w:lsdException w:name="Subtitle" w:qFormat="1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semiHidden="1" w:uiPriority="22"/>
    <w:lsdException w:name="Emphasis" w:qFormat="1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qFormat="1" w:semiHidden="1" w:uiPriority="29"/>
    <w:lsdException w:name="Intense Quote" w:qFormat="1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semiHidden="1" w:uiPriority="19"/>
    <w:lsdException w:name="Intense Emphasis" w:qFormat="1" w:semiHidden="1" w:uiPriority="21"/>
    <w:lsdException w:name="Subtle Reference" w:qFormat="1" w:semiHidden="1" w:uiPriority="31"/>
    <w:lsdException w:name="Intense Reference" w:qFormat="1" w:semiHidden="1" w:uiPriority="32"/>
    <w:lsdException w:name="Book Title" w:qFormat="1" w:semiHidden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uiPriority w:val="99"/>
    <w:semiHidden/>
    <w:unhideWhenUsed/>
    <w:rsid w:val="00805981"/>
  </w:style>
  <w:style w:styleId="Heading1" w:type="paragraph">
    <w:name w:val="heading 1"/>
    <w:basedOn w:val="Normal"/>
    <w:next w:val="BodyText"/>
    <w:link w:val="Heading1Char"/>
    <w:qFormat/>
    <w:rsid w:val="005A0251"/>
    <w:pPr>
      <w:keepNext/>
      <w:keepLines/>
      <w:spacing w:after="60" w:before="240" w:line="280" w:lineRule="exact"/>
      <w:outlineLvl w:val="0"/>
    </w:pPr>
    <w:rPr>
      <w:rFonts w:cstheme="majorBidi" w:eastAsiaTheme="majorEastAsia"/>
      <w:b/>
      <w:caps/>
      <w:szCs w:val="32"/>
    </w:rPr>
  </w:style>
  <w:style w:styleId="Heading2" w:type="paragraph">
    <w:name w:val="heading 2"/>
    <w:basedOn w:val="Normal"/>
    <w:next w:val="Normal"/>
    <w:link w:val="Heading2Char"/>
    <w:uiPriority w:val="9"/>
    <w:semiHidden/>
    <w:qFormat/>
    <w:rsid w:val="001D6E32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106F9D"/>
      <w:sz w:val="26"/>
      <w:szCs w:val="26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791F8F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791F8F"/>
    <w:rPr>
      <w:rFonts w:ascii="Lato" w:hAnsi="Lato"/>
      <w:sz w:val="20"/>
    </w:rPr>
  </w:style>
  <w:style w:styleId="Footer" w:type="paragraph">
    <w:name w:val="footer"/>
    <w:basedOn w:val="Normal"/>
    <w:link w:val="FooterChar"/>
    <w:uiPriority w:val="99"/>
    <w:unhideWhenUsed/>
    <w:rsid w:val="00EC1D04"/>
    <w:pPr>
      <w:pBdr>
        <w:top w:color="595959" w:space="12" w:sz="8" w:themeColor="text1" w:themeTint="A6" w:val="single"/>
      </w:pBdr>
      <w:tabs>
        <w:tab w:pos="1526" w:val="left"/>
        <w:tab w:pos="1987" w:val="left"/>
        <w:tab w:pos="3787" w:val="left"/>
        <w:tab w:pos="4234" w:val="left"/>
        <w:tab w:pos="6394" w:val="left"/>
        <w:tab w:pos="6840" w:val="left"/>
        <w:tab w:pos="8280" w:val="left"/>
        <w:tab w:pos="8827" w:val="left"/>
      </w:tabs>
      <w:spacing w:after="0"/>
      <w:jc w:val="center"/>
    </w:pPr>
    <w:rPr>
      <w:color w:themeColor="text1" w:themeTint="A6" w:val="595959"/>
      <w:sz w:val="18"/>
    </w:rPr>
  </w:style>
  <w:style w:customStyle="1" w:styleId="FooterChar" w:type="character">
    <w:name w:val="Footer Char"/>
    <w:basedOn w:val="DefaultParagraphFont"/>
    <w:link w:val="Footer"/>
    <w:uiPriority w:val="99"/>
    <w:rsid w:val="00EC1D04"/>
    <w:rPr>
      <w:color w:themeColor="text1" w:themeTint="A6" w:val="595959"/>
      <w:sz w:val="18"/>
    </w:rPr>
  </w:style>
  <w:style w:customStyle="1" w:styleId="Two-PagerTitle" w:type="paragraph">
    <w:name w:val="Two-Pager Title"/>
    <w:basedOn w:val="Normal"/>
    <w:next w:val="Two-PagerSubtitle"/>
    <w:qFormat/>
    <w:rsid w:val="00EC1D04"/>
    <w:pPr>
      <w:spacing w:after="0" w:before="200"/>
    </w:pPr>
    <w:rPr>
      <w:b/>
      <w:color w:themeColor="text1" w:val="000000"/>
      <w:sz w:val="52"/>
    </w:rPr>
  </w:style>
  <w:style w:styleId="BodyText" w:type="paragraph">
    <w:name w:val="Body Text"/>
    <w:basedOn w:val="Normal"/>
    <w:link w:val="BodyTextChar"/>
    <w:qFormat/>
    <w:rsid w:val="00EC1D04"/>
    <w:pPr>
      <w:spacing w:line="280" w:lineRule="exact"/>
    </w:pPr>
    <w:rPr>
      <w:color w:themeColor="text1" w:val="000000"/>
    </w:rPr>
  </w:style>
  <w:style w:customStyle="1" w:styleId="BodyTextChar" w:type="character">
    <w:name w:val="Body Text Char"/>
    <w:basedOn w:val="DefaultParagraphFont"/>
    <w:link w:val="BodyText"/>
    <w:rsid w:val="00EC1D04"/>
    <w:rPr>
      <w:color w:themeColor="text1" w:val="000000"/>
    </w:rPr>
  </w:style>
  <w:style w:customStyle="1" w:styleId="AddReadingTitle" w:type="paragraph">
    <w:name w:val="Add. Reading Title"/>
    <w:basedOn w:val="BodyText"/>
    <w:uiPriority w:val="2"/>
    <w:qFormat/>
    <w:rsid w:val="007474D3"/>
    <w:pPr>
      <w:spacing w:after="0"/>
    </w:pPr>
    <w:rPr>
      <w:b/>
      <w:i/>
      <w:szCs w:val="18"/>
    </w:rPr>
  </w:style>
  <w:style w:customStyle="1" w:styleId="SidebarText" w:type="paragraph">
    <w:name w:val="Sidebar Text"/>
    <w:basedOn w:val="Normal"/>
    <w:uiPriority w:val="1"/>
    <w:qFormat/>
    <w:rsid w:val="00EC1D04"/>
    <w:pPr>
      <w:framePr w:hAnchor="text" w:vAnchor="text" w:wrap="around" w:y="1"/>
      <w:spacing w:after="240" w:before="240" w:line="280" w:lineRule="exact"/>
      <w:suppressOverlap/>
    </w:pPr>
    <w:rPr>
      <w:color w:themeColor="text1" w:val="000000"/>
      <w:sz w:val="18"/>
    </w:rPr>
  </w:style>
  <w:style w:customStyle="1" w:styleId="AuthorBioText" w:type="paragraph">
    <w:name w:val="Author Bio Text"/>
    <w:basedOn w:val="SidebarText"/>
    <w:qFormat/>
    <w:rsid w:val="000C109D"/>
    <w:pPr>
      <w:framePr w:wrap="around"/>
      <w:spacing w:after="200" w:before="60"/>
    </w:pPr>
  </w:style>
  <w:style w:customStyle="1" w:styleId="AuthorsByline" w:type="paragraph">
    <w:name w:val="Authors Byline"/>
    <w:basedOn w:val="Normal"/>
    <w:qFormat/>
    <w:rsid w:val="00EC1D04"/>
    <w:pPr>
      <w:spacing w:after="320"/>
    </w:pPr>
    <w:rPr>
      <w:color w:themeColor="text1" w:val="000000"/>
      <w:sz w:val="21"/>
    </w:rPr>
  </w:style>
  <w:style w:customStyle="1" w:styleId="Boilerplate" w:type="paragraph">
    <w:name w:val="Boilerplate"/>
    <w:basedOn w:val="Normal"/>
    <w:uiPriority w:val="2"/>
    <w:qFormat/>
    <w:rsid w:val="00EC1D04"/>
    <w:pPr>
      <w:pBdr>
        <w:top w:color="5C5859" w:space="6" w:sz="8" w:val="single"/>
      </w:pBdr>
      <w:spacing w:after="0" w:line="240" w:lineRule="exact"/>
    </w:pPr>
    <w:rPr>
      <w:color w:themeColor="text1" w:themeTint="A6" w:val="595959"/>
      <w:sz w:val="16"/>
    </w:rPr>
  </w:style>
  <w:style w:customStyle="1" w:styleId="Two-PagerSubtitle" w:type="paragraph">
    <w:name w:val="Two-Pager Subtitle"/>
    <w:basedOn w:val="Normal"/>
    <w:qFormat/>
    <w:rsid w:val="00EC1D04"/>
    <w:rPr>
      <w:rFonts w:ascii="Lato Light" w:hAnsi="Lato Light"/>
      <w:i/>
      <w:color w:themeColor="text1" w:val="000000"/>
      <w:sz w:val="36"/>
    </w:rPr>
  </w:style>
  <w:style w:customStyle="1" w:styleId="FigurePlacer" w:type="paragraph">
    <w:name w:val="Figure Placer"/>
    <w:basedOn w:val="Normal"/>
    <w:uiPriority w:val="1"/>
    <w:qFormat/>
    <w:rsid w:val="006935E9"/>
    <w:pPr>
      <w:keepNext/>
      <w:widowControl w:val="0"/>
      <w:spacing w:after="0"/>
    </w:pPr>
    <w:rPr>
      <w:rFonts w:cs="Times New Roman" w:eastAsia="Calibri"/>
      <w:noProof/>
      <w:sz w:val="18"/>
      <w:szCs w:val="28"/>
    </w:rPr>
  </w:style>
  <w:style w:customStyle="1" w:styleId="FigureTableTitle" w:type="paragraph">
    <w:name w:val="Figure/Table Title"/>
    <w:basedOn w:val="Normal"/>
    <w:uiPriority w:val="1"/>
    <w:qFormat/>
    <w:rsid w:val="00EC1D04"/>
    <w:pPr>
      <w:spacing w:after="0"/>
    </w:pPr>
    <w:rPr>
      <w:b/>
      <w:color w:themeColor="text1" w:val="000000"/>
      <w:sz w:val="24"/>
    </w:rPr>
  </w:style>
  <w:style w:customStyle="1" w:styleId="FigureTableNotes" w:type="paragraph">
    <w:name w:val="Figure/Table Notes"/>
    <w:basedOn w:val="FigureTableTitle"/>
    <w:uiPriority w:val="1"/>
    <w:qFormat/>
    <w:rsid w:val="00EC1D04"/>
    <w:pPr>
      <w:spacing w:after="320" w:before="60" w:line="240" w:lineRule="exact"/>
      <w:contextualSpacing/>
    </w:pPr>
    <w:rPr>
      <w:rFonts w:cs="Times New Roman" w:eastAsia="Calibri"/>
      <w:b w:val="0"/>
      <w:iCs/>
      <w:sz w:val="16"/>
      <w:szCs w:val="18"/>
    </w:rPr>
  </w:style>
  <w:style w:customStyle="1" w:styleId="FigureTableNumber" w:type="paragraph">
    <w:name w:val="Figure/Table Number"/>
    <w:basedOn w:val="BodyText"/>
    <w:uiPriority w:val="1"/>
    <w:qFormat/>
    <w:rsid w:val="005A0251"/>
    <w:pPr>
      <w:spacing w:after="0" w:before="240" w:line="240" w:lineRule="auto"/>
    </w:pPr>
    <w:rPr>
      <w:caps/>
      <w:color w:themeColor="text2" w:val="0A4C6A"/>
      <w:sz w:val="18"/>
    </w:rPr>
  </w:style>
  <w:style w:customStyle="1" w:styleId="Heading1Char" w:type="character">
    <w:name w:val="Heading 1 Char"/>
    <w:basedOn w:val="DefaultParagraphFont"/>
    <w:link w:val="Heading1"/>
    <w:rsid w:val="005A0251"/>
    <w:rPr>
      <w:rFonts w:cstheme="majorBidi" w:eastAsiaTheme="majorEastAsia"/>
      <w:b/>
      <w:caps/>
      <w:szCs w:val="32"/>
    </w:rPr>
  </w:style>
  <w:style w:styleId="Hyperlink" w:type="character">
    <w:name w:val="Hyperlink"/>
    <w:basedOn w:val="DefaultParagraphFont"/>
    <w:uiPriority w:val="2"/>
    <w:unhideWhenUsed/>
    <w:rsid w:val="0081118A"/>
    <w:rPr>
      <w:b w:val="0"/>
      <w:color w:themeColor="text2" w:val="0A4C6A"/>
      <w:u w:val="single"/>
    </w:rPr>
  </w:style>
  <w:style w:styleId="TableGrid" w:type="table">
    <w:name w:val="Table Grid"/>
    <w:basedOn w:val="TableNormal"/>
    <w:uiPriority w:val="59"/>
    <w:unhideWhenUsed/>
    <w:rsid w:val="00791F8F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SidebarBold" w:type="character">
    <w:name w:val="Sidebar Bold"/>
    <w:basedOn w:val="DefaultParagraphFont"/>
    <w:uiPriority w:val="1"/>
    <w:qFormat/>
    <w:rsid w:val="0069539C"/>
    <w:rPr>
      <w:b/>
      <w:color w:themeColor="text2" w:val="0A4C6A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791F8F"/>
    <w:pPr>
      <w:spacing w:after="0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791F8F"/>
    <w:rPr>
      <w:rFonts w:ascii="Segoe UI" w:cs="Segoe UI" w:hAnsi="Segoe UI"/>
      <w:sz w:val="18"/>
      <w:szCs w:val="18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1D6E32"/>
    <w:rPr>
      <w:rFonts w:asciiTheme="majorHAnsi" w:cstheme="majorBidi" w:eastAsiaTheme="majorEastAsia" w:hAnsiTheme="majorHAnsi"/>
      <w:color w:themeColor="accent1" w:themeShade="BF" w:val="106F9D"/>
      <w:sz w:val="26"/>
      <w:szCs w:val="26"/>
    </w:rPr>
  </w:style>
  <w:style w:customStyle="1" w:styleId="Heading2Body" w:type="character">
    <w:name w:val="Heading 2 (Body)"/>
    <w:basedOn w:val="DefaultParagraphFont"/>
    <w:qFormat/>
    <w:rsid w:val="00BA276E"/>
    <w:rPr>
      <w:b/>
      <w:color w:themeColor="text2" w:val="0A4C6A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1D6E32"/>
  </w:style>
  <w:style w:customStyle="1" w:styleId="CommentTextChar" w:type="character">
    <w:name w:val="Comment Text Char"/>
    <w:basedOn w:val="DefaultParagraphFont"/>
    <w:link w:val="CommentText"/>
    <w:uiPriority w:val="99"/>
    <w:semiHidden/>
    <w:rsid w:val="001D6E32"/>
    <w:rPr>
      <w:rFonts w:ascii="Lato" w:hAnsi="Lato"/>
      <w:sz w:val="20"/>
      <w:szCs w:val="20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1D6E32"/>
    <w:rPr>
      <w:rFonts w:cs="Times New Roman" w:eastAsia="Calibri"/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1D6E32"/>
    <w:rPr>
      <w:rFonts w:ascii="Lato" w:cs="Times New Roman" w:eastAsia="Calibri" w:hAnsi="Lato"/>
      <w:b/>
      <w:bCs/>
      <w:sz w:val="20"/>
      <w:szCs w:val="20"/>
    </w:rPr>
  </w:style>
  <w:style w:customStyle="1" w:styleId="FigureTableSubtitle" w:type="paragraph">
    <w:name w:val="Figure/Table Subtitle"/>
    <w:basedOn w:val="FigureTableTitle"/>
    <w:uiPriority w:val="1"/>
    <w:qFormat/>
    <w:rsid w:val="00EC1D04"/>
    <w:pPr>
      <w:keepNext/>
    </w:pPr>
    <w:rPr>
      <w:rFonts w:cs="Times New Roman" w:eastAsia="Calibri"/>
      <w:b w:val="0"/>
      <w:i/>
      <w:sz w:val="20"/>
      <w:szCs w:val="28"/>
    </w:rPr>
  </w:style>
  <w:style w:styleId="CommentReference" w:type="character">
    <w:name w:val="annotation reference"/>
    <w:basedOn w:val="DefaultParagraphFont"/>
    <w:uiPriority w:val="99"/>
    <w:semiHidden/>
    <w:unhideWhenUsed/>
    <w:rsid w:val="001D6E32"/>
    <w:rPr>
      <w:sz w:val="16"/>
      <w:szCs w:val="16"/>
    </w:rPr>
  </w:style>
  <w:style w:customStyle="1" w:styleId="AddReadingSubject" w:type="paragraph">
    <w:name w:val="Add. Reading Subject"/>
    <w:uiPriority w:val="2"/>
    <w:qFormat/>
    <w:rsid w:val="00E74923"/>
    <w:pPr>
      <w:spacing w:after="0"/>
    </w:pPr>
    <w:rPr>
      <w:b/>
      <w:caps/>
      <w:color w:themeColor="text1" w:themeTint="A6" w:val="595959"/>
      <w:sz w:val="17"/>
      <w:szCs w:val="18"/>
    </w:rPr>
  </w:style>
  <w:style w:customStyle="1" w:styleId="AddReadingAuthors" w:type="paragraph">
    <w:name w:val="Add. Reading Authors"/>
    <w:uiPriority w:val="2"/>
    <w:qFormat/>
    <w:rsid w:val="007474D3"/>
    <w:pPr>
      <w:spacing w:after="240" w:line="280" w:lineRule="exact"/>
    </w:pPr>
    <w:rPr>
      <w:color w:themeColor="text1" w:val="000000"/>
    </w:rPr>
  </w:style>
  <w:style w:styleId="FollowedHyperlink" w:type="character">
    <w:name w:val="FollowedHyperlink"/>
    <w:basedOn w:val="DefaultParagraphFont"/>
    <w:uiPriority w:val="2"/>
    <w:semiHidden/>
    <w:unhideWhenUsed/>
    <w:rsid w:val="0081118A"/>
    <w:rPr>
      <w:b w:val="0"/>
      <w:color w:themeColor="text2" w:val="0A4C6A"/>
      <w:u w:val="single"/>
    </w:rPr>
  </w:style>
  <w:style w:customStyle="1" w:styleId="AuthorBioName" w:type="paragraph">
    <w:name w:val="Author Bio Name"/>
    <w:basedOn w:val="SidebarText"/>
    <w:qFormat/>
    <w:rsid w:val="005A0251"/>
    <w:pPr>
      <w:framePr w:wrap="around"/>
      <w:spacing w:after="0" w:before="0"/>
    </w:pPr>
    <w:rPr>
      <w:sz w:val="20"/>
    </w:rPr>
  </w:style>
  <w:style w:customStyle="1" w:styleId="BulletedList" w:type="paragraph">
    <w:name w:val="Bulleted List"/>
    <w:basedOn w:val="BodyText"/>
    <w:qFormat/>
    <w:rsid w:val="00805981"/>
    <w:pPr>
      <w:numPr>
        <w:numId w:val="1"/>
      </w:numPr>
      <w:spacing w:line="260" w:lineRule="exact"/>
    </w:pPr>
    <w:rPr>
      <w:rFonts w:cs="Times New Roman" w:eastAsia="Times New Roman"/>
      <w:bCs/>
    </w:rPr>
  </w:style>
  <w:style w:customStyle="1" w:styleId="BulletedList2" w:type="paragraph">
    <w:name w:val="Bulleted List 2"/>
    <w:basedOn w:val="Normal"/>
    <w:qFormat/>
    <w:rsid w:val="005A0251"/>
    <w:pPr>
      <w:numPr>
        <w:numId w:val="2"/>
      </w:numPr>
      <w:spacing w:after="180" w:line="260" w:lineRule="exact"/>
      <w:ind w:left="1080"/>
      <w:contextualSpacing/>
    </w:pPr>
    <w:rPr>
      <w:rFonts w:cs="Times New Roman" w:eastAsia="Calibri"/>
    </w:rPr>
  </w:style>
  <w:style w:customStyle="1" w:styleId="NumberedList" w:type="paragraph">
    <w:name w:val="Numbered List"/>
    <w:basedOn w:val="Normal"/>
    <w:qFormat/>
    <w:rsid w:val="00853D87"/>
    <w:pPr>
      <w:numPr>
        <w:numId w:val="3"/>
      </w:numPr>
      <w:spacing w:line="260" w:lineRule="exact"/>
    </w:pPr>
    <w:rPr>
      <w:rFonts w:cs="Times New Roman" w:eastAsia="Calibri"/>
    </w:rPr>
  </w:style>
  <w:style w:customStyle="1" w:styleId="TableColumnHeading" w:type="paragraph">
    <w:name w:val="Table Column Heading"/>
    <w:basedOn w:val="Normal"/>
    <w:uiPriority w:val="1"/>
    <w:qFormat/>
    <w:rsid w:val="00EC1D04"/>
    <w:pPr>
      <w:widowControl w:val="0"/>
      <w:spacing w:after="0" w:before="240"/>
      <w:jc w:val="center"/>
    </w:pPr>
    <w:rPr>
      <w:rFonts w:cs="Times New Roman" w:eastAsia="Times New Roman"/>
      <w:b/>
      <w:color w:themeColor="text1" w:val="000000"/>
      <w:sz w:val="19"/>
      <w:szCs w:val="24"/>
    </w:rPr>
  </w:style>
  <w:style w:customStyle="1" w:styleId="TableRow" w:type="paragraph">
    <w:name w:val="Table Row"/>
    <w:uiPriority w:val="1"/>
    <w:qFormat/>
    <w:rsid w:val="00EC1D04"/>
    <w:pPr>
      <w:spacing w:after="0"/>
    </w:pPr>
    <w:rPr>
      <w:rFonts w:cs="Times New Roman" w:eastAsia="Calibri"/>
      <w:color w:themeColor="text1" w:val="000000"/>
      <w:sz w:val="18"/>
      <w:szCs w:val="24"/>
    </w:rPr>
  </w:style>
  <w:style w:customStyle="1" w:styleId="TableRowHeading" w:type="paragraph">
    <w:name w:val="Table Row Heading"/>
    <w:basedOn w:val="TableRow"/>
    <w:uiPriority w:val="1"/>
    <w:qFormat/>
    <w:rsid w:val="006623D6"/>
    <w:pPr>
      <w:spacing w:before="40"/>
    </w:pPr>
    <w:rPr>
      <w:rFonts w:eastAsia="Times New Roman"/>
      <w:b/>
      <w:szCs w:val="18"/>
    </w:rPr>
  </w:style>
  <w:style w:customStyle="1" w:styleId="TableRowSubheading" w:type="paragraph">
    <w:name w:val="Table Row Subheading"/>
    <w:basedOn w:val="TableRow"/>
    <w:next w:val="TableRow"/>
    <w:uiPriority w:val="1"/>
    <w:qFormat/>
    <w:rsid w:val="006623D6"/>
    <w:pPr>
      <w:spacing w:before="40"/>
    </w:pPr>
    <w:rPr>
      <w:i/>
    </w:rPr>
  </w:style>
  <w:style w:customStyle="1" w:styleId="TableText" w:type="paragraph">
    <w:name w:val="Table Text"/>
    <w:basedOn w:val="Normal"/>
    <w:uiPriority w:val="1"/>
    <w:qFormat/>
    <w:rsid w:val="00EC1D04"/>
    <w:rPr>
      <w:rFonts w:cs="Times New Roman" w:eastAsia="Times New Roman"/>
      <w:snapToGrid w:val="0"/>
      <w:color w:themeColor="text1" w:val="000000"/>
      <w:sz w:val="18"/>
    </w:rPr>
  </w:style>
  <w:style w:customStyle="1" w:styleId="SidebarTitle" w:type="paragraph">
    <w:name w:val="Sidebar Title"/>
    <w:basedOn w:val="SidebarText"/>
    <w:uiPriority w:val="1"/>
    <w:qFormat/>
    <w:rsid w:val="00EC1D04"/>
    <w:pPr>
      <w:framePr w:wrap="around"/>
      <w:spacing w:after="60" w:before="60" w:line="240" w:lineRule="auto"/>
    </w:pPr>
    <w:rPr>
      <w:b/>
      <w:caps/>
      <w:color w:themeColor="text1" w:themeTint="BF" w:val="404040"/>
    </w:rPr>
  </w:style>
  <w:style w:customStyle="1" w:styleId="Editbeforepublication" w:type="character">
    <w:name w:val="Edit before publication"/>
    <w:basedOn w:val="DefaultParagraphFont"/>
    <w:uiPriority w:val="3"/>
    <w:rsid w:val="0081118A"/>
    <w:rPr>
      <w:color w:themeColor="accent4" w:val="EC008B"/>
      <w:shd w:color="auto" w:fill="FFE6ED" w:val="clear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Id="rId11" Target="footer2.xml" Type="http://schemas.openxmlformats.org/officeDocument/2006/relationships/footer" /><Relationship Type="http://schemas.openxmlformats.org/officeDocument/2006/relationships/hyperlink" Id="rId20" Target="https://philanthropy.indianapolis.iu.edu/news-events/news/_news/2024/giving-usa-us-charitable-giving-totaled-557.16-billion-in-2023.html" TargetMode="Externa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urban.org/fundingprinciples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hilanthropy.indianapolis.iu.edu/news-events/news/_news/2024/giving-usa-us-charitable-giving-totaled-557.16-billion-in-2023.html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Urban2025">
  <a:themeElements>
    <a:clrScheme name="Urban2025b">
      <a:dk1>
        <a:srgbClr val="000000"/>
      </a:dk1>
      <a:lt1>
        <a:srgbClr val="FFFFFF"/>
      </a:lt1>
      <a:dk2>
        <a:srgbClr val="0A4C6A"/>
      </a:dk2>
      <a:lt2>
        <a:srgbClr val="062635"/>
      </a:lt2>
      <a:accent1>
        <a:srgbClr val="1696D2"/>
      </a:accent1>
      <a:accent2>
        <a:srgbClr val="D2D2D2"/>
      </a:accent2>
      <a:accent3>
        <a:srgbClr val="FDBF11"/>
      </a:accent3>
      <a:accent4>
        <a:srgbClr val="EC008B"/>
      </a:accent4>
      <a:accent5>
        <a:srgbClr val="55B748"/>
      </a:accent5>
      <a:accent6>
        <a:srgbClr val="DB2B27"/>
      </a:accent6>
      <a:hlink>
        <a:srgbClr val="0A4C6A"/>
      </a:hlink>
      <a:folHlink>
        <a:srgbClr val="0A4C6A"/>
      </a:folHlink>
    </a:clrScheme>
    <a:fontScheme name="Custom 2">
      <a:majorFont>
        <a:latin typeface="Lato Bold"/>
        <a:ea typeface=""/>
        <a:cs typeface=""/>
      </a:majorFont>
      <a:minorFont>
        <a:latin typeface="La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Urban_Two-Page_Fact_Sheet_Template.dotm</Template>
  <TotalTime>202</TotalTime>
  <Pages>2</Pages>
  <Words>1034</Words>
  <Characters>4978</Characters>
  <Application>Microsoft Office Word</Application>
  <DocSecurity>0</DocSecurity>
  <Lines>105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City Factsheets</dc:title>
  <dc:creator>Thiyaghessan</dc:creator>
  <cp:keywords/>
  <dcterms:created xsi:type="dcterms:W3CDTF">2025-07-25T02:08:33Z</dcterms:created>
  <dcterms:modified xsi:type="dcterms:W3CDTF">2025-07-25T02:08:33Z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2025-07-25</vt:lpwstr>
  </property>
  <property fmtid="{D5CDD505-2E9C-101B-9397-08002B2CF9AE}" pid="3" name="output">
    <vt:lpwstr/>
  </property>
</Properties>
</file>